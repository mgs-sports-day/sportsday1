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7083"/>
        <w:gridCol w:w="1708"/>
        <w:gridCol w:w="1836"/>
      </w:tblGrid>
      <w:tr w:rsidR="00056783" w:rsidRPr="00EC3952" w:rsidTr="00CF2313">
        <w:trPr>
          <w:trHeight w:val="283"/>
        </w:trPr>
        <w:tc>
          <w:tcPr>
            <w:tcW w:w="7083" w:type="dxa"/>
            <w:vMerge w:val="restart"/>
          </w:tcPr>
          <w:p w:rsidR="00CC217D" w:rsidRPr="002A3EA1" w:rsidRDefault="00757B6C" w:rsidP="00CA679F">
            <w:pPr>
              <w:spacing w:line="0" w:lineRule="atLeas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MGS </w:t>
            </w:r>
            <w:r w:rsidR="00CC217D" w:rsidRPr="002A3EA1">
              <w:rPr>
                <w:sz w:val="28"/>
                <w:szCs w:val="28"/>
              </w:rPr>
              <w:t>SPORTS DAY</w:t>
            </w:r>
          </w:p>
          <w:p w:rsidR="002D47BD" w:rsidRPr="00757B6C" w:rsidRDefault="00270550" w:rsidP="00D61D2C">
            <w:pPr>
              <w:spacing w:line="0" w:lineRule="atLeast"/>
              <w:rPr>
                <w:b/>
                <w:sz w:val="40"/>
                <w:szCs w:val="28"/>
              </w:rPr>
            </w:pPr>
            <w:r w:rsidRPr="00355918">
              <w:rPr>
                <w:b/>
                <w:sz w:val="40"/>
                <w:szCs w:val="28"/>
                <w:u w:val="single"/>
              </w:rPr>
              <w:t>FIELD</w:t>
            </w:r>
            <w:r w:rsidR="00355918">
              <w:rPr>
                <w:b/>
                <w:sz w:val="40"/>
                <w:szCs w:val="28"/>
              </w:rPr>
              <w:t xml:space="preserve"> EVENT</w:t>
            </w:r>
            <w:r w:rsidR="00757B6C">
              <w:rPr>
                <w:b/>
                <w:sz w:val="40"/>
                <w:szCs w:val="28"/>
              </w:rPr>
              <w:t xml:space="preserve"> </w:t>
            </w:r>
            <w:r w:rsidR="00056783" w:rsidRPr="00355918">
              <w:rPr>
                <w:b/>
                <w:sz w:val="40"/>
                <w:szCs w:val="28"/>
              </w:rPr>
              <w:t>RESULT REPORTING FORM</w:t>
            </w:r>
          </w:p>
        </w:tc>
        <w:tc>
          <w:tcPr>
            <w:tcW w:w="1708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Event</w:t>
            </w:r>
          </w:p>
        </w:tc>
        <w:tc>
          <w:tcPr>
            <w:tcW w:w="1836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"event"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CF2313">
        <w:trPr>
          <w:trHeight w:val="283"/>
        </w:trPr>
        <w:tc>
          <w:tcPr>
            <w:tcW w:w="7083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708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Sub-event</w:t>
            </w:r>
          </w:p>
        </w:tc>
        <w:tc>
          <w:tcPr>
            <w:tcW w:w="1836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subevent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«subevent»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056783" w:rsidRPr="00EC3952" w:rsidTr="00CF2313">
        <w:trPr>
          <w:trHeight w:val="283"/>
        </w:trPr>
        <w:tc>
          <w:tcPr>
            <w:tcW w:w="7083" w:type="dxa"/>
            <w:vMerge/>
          </w:tcPr>
          <w:p w:rsidR="00056783" w:rsidRPr="00056783" w:rsidRDefault="00056783" w:rsidP="00CA679F">
            <w:pPr>
              <w:spacing w:line="0" w:lineRule="atLeast"/>
              <w:rPr>
                <w:b/>
                <w:sz w:val="20"/>
                <w:szCs w:val="28"/>
              </w:rPr>
            </w:pPr>
          </w:p>
        </w:tc>
        <w:tc>
          <w:tcPr>
            <w:tcW w:w="1708" w:type="dxa"/>
          </w:tcPr>
          <w:p w:rsidR="00056783" w:rsidRPr="0027652D" w:rsidRDefault="00056783" w:rsidP="00CA679F">
            <w:pPr>
              <w:spacing w:line="0" w:lineRule="atLeast"/>
              <w:rPr>
                <w:b/>
                <w:sz w:val="28"/>
                <w:szCs w:val="24"/>
              </w:rPr>
            </w:pPr>
            <w:r w:rsidRPr="0027652D">
              <w:rPr>
                <w:b/>
                <w:sz w:val="28"/>
                <w:szCs w:val="24"/>
              </w:rPr>
              <w:t>Year group</w:t>
            </w:r>
          </w:p>
        </w:tc>
        <w:tc>
          <w:tcPr>
            <w:tcW w:w="1836" w:type="dxa"/>
          </w:tcPr>
          <w:p w:rsidR="00056783" w:rsidRPr="0027652D" w:rsidRDefault="003E761B" w:rsidP="00CA679F">
            <w:pPr>
              <w:spacing w:line="0" w:lineRule="atLeast"/>
              <w:rPr>
                <w:sz w:val="28"/>
                <w:szCs w:val="24"/>
              </w:rPr>
            </w:pPr>
            <w:r w:rsidRPr="0027652D">
              <w:rPr>
                <w:noProof/>
                <w:sz w:val="28"/>
                <w:szCs w:val="24"/>
              </w:rPr>
              <w:fldChar w:fldCharType="begin"/>
            </w:r>
            <w:r w:rsidRPr="0027652D">
              <w:rPr>
                <w:noProof/>
                <w:sz w:val="28"/>
                <w:szCs w:val="24"/>
              </w:rPr>
              <w:instrText xml:space="preserve"> MERGEFIELD yearGp </w:instrText>
            </w:r>
            <w:r w:rsidRPr="0027652D">
              <w:rPr>
                <w:noProof/>
                <w:sz w:val="28"/>
                <w:szCs w:val="24"/>
              </w:rPr>
              <w:fldChar w:fldCharType="separate"/>
            </w:r>
            <w:r w:rsidR="00954367" w:rsidRPr="0027652D">
              <w:rPr>
                <w:noProof/>
                <w:sz w:val="28"/>
                <w:szCs w:val="24"/>
              </w:rPr>
              <w:t>«yearGp»</w:t>
            </w:r>
            <w:r w:rsidRPr="0027652D">
              <w:rPr>
                <w:noProof/>
                <w:sz w:val="28"/>
                <w:szCs w:val="24"/>
              </w:rPr>
              <w:fldChar w:fldCharType="end"/>
            </w:r>
          </w:p>
        </w:tc>
      </w:tr>
      <w:tr w:rsidR="00355918" w:rsidRPr="00EC3952" w:rsidTr="00CF2313">
        <w:trPr>
          <w:trHeight w:val="283"/>
        </w:trPr>
        <w:tc>
          <w:tcPr>
            <w:tcW w:w="10627" w:type="dxa"/>
            <w:gridSpan w:val="3"/>
          </w:tcPr>
          <w:p w:rsidR="00355918" w:rsidRDefault="00355918" w:rsidP="00355918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 w:rsidRPr="002A3EA1">
              <w:rPr>
                <w:szCs w:val="16"/>
              </w:rPr>
              <w:t>FORMS MUST BE GIVEN AS ON THIS SHEET; for Lower School, the 1 letter form (</w:t>
            </w:r>
            <w:r w:rsidRPr="002A3EA1">
              <w:rPr>
                <w:i/>
                <w:szCs w:val="16"/>
              </w:rPr>
              <w:t>e.g. 7W</w:t>
            </w:r>
            <w:r w:rsidRPr="002A3EA1">
              <w:rPr>
                <w:szCs w:val="16"/>
              </w:rPr>
              <w:t>), for Middle School, the 3 letter form (</w:t>
            </w:r>
            <w:r w:rsidRPr="002A3EA1">
              <w:rPr>
                <w:i/>
                <w:szCs w:val="16"/>
              </w:rPr>
              <w:t>e.g. 10PJH/DMT</w:t>
            </w:r>
            <w:r w:rsidRPr="002A3EA1">
              <w:rPr>
                <w:szCs w:val="16"/>
              </w:rPr>
              <w:t>).</w:t>
            </w:r>
          </w:p>
          <w:p w:rsidR="00084D48" w:rsidRPr="001F6BA5" w:rsidRDefault="00084D48" w:rsidP="00355918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szCs w:val="16"/>
              </w:rPr>
            </w:pPr>
            <w:r>
              <w:rPr>
                <w:szCs w:val="16"/>
              </w:rPr>
              <w:t>Please direct any queries to the results tent.</w:t>
            </w:r>
          </w:p>
        </w:tc>
      </w:tr>
    </w:tbl>
    <w:p w:rsidR="00F93F83" w:rsidRPr="00FA1976" w:rsidRDefault="00F93F83" w:rsidP="003E761B">
      <w:pPr>
        <w:spacing w:after="0" w:line="0" w:lineRule="atLeast"/>
        <w:rPr>
          <w:sz w:val="2"/>
          <w:szCs w:val="2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059"/>
        <w:gridCol w:w="4145"/>
        <w:gridCol w:w="1127"/>
        <w:gridCol w:w="1127"/>
        <w:gridCol w:w="1127"/>
        <w:gridCol w:w="2042"/>
      </w:tblGrid>
      <w:tr w:rsidR="00EC5CFD" w:rsidTr="002413C0">
        <w:trPr>
          <w:trHeight w:val="397"/>
        </w:trPr>
        <w:tc>
          <w:tcPr>
            <w:tcW w:w="960" w:type="dxa"/>
            <w:tcBorders>
              <w:bottom w:val="double" w:sz="4" w:space="0" w:color="auto"/>
            </w:tcBorders>
            <w:vAlign w:val="center"/>
          </w:tcPr>
          <w:p w:rsidR="00EC5CFD" w:rsidRPr="00EC5CFD" w:rsidRDefault="00EC5CFD" w:rsidP="00EC5CFD">
            <w:pPr>
              <w:spacing w:line="0" w:lineRule="atLeast"/>
              <w:rPr>
                <w:b/>
                <w:sz w:val="28"/>
                <w:szCs w:val="24"/>
              </w:rPr>
            </w:pPr>
            <w:r w:rsidRPr="00EC5CFD">
              <w:rPr>
                <w:b/>
                <w:sz w:val="28"/>
                <w:szCs w:val="24"/>
              </w:rPr>
              <w:t>Form</w:t>
            </w:r>
          </w:p>
        </w:tc>
        <w:tc>
          <w:tcPr>
            <w:tcW w:w="4205" w:type="dxa"/>
            <w:tcBorders>
              <w:bottom w:val="double" w:sz="4" w:space="0" w:color="auto"/>
            </w:tcBorders>
            <w:vAlign w:val="center"/>
          </w:tcPr>
          <w:p w:rsidR="00EC5CFD" w:rsidRPr="00EC5CFD" w:rsidRDefault="00EC5CFD" w:rsidP="00EC5CFD">
            <w:pPr>
              <w:spacing w:line="0" w:lineRule="atLeast"/>
              <w:rPr>
                <w:b/>
                <w:sz w:val="28"/>
                <w:szCs w:val="24"/>
              </w:rPr>
            </w:pPr>
            <w:r w:rsidRPr="00EC5CFD">
              <w:rPr>
                <w:b/>
                <w:sz w:val="28"/>
                <w:szCs w:val="24"/>
              </w:rPr>
              <w:t>Name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EC5CFD" w:rsidRPr="00EC5CFD" w:rsidRDefault="00EC5CFD" w:rsidP="00EC5CFD">
            <w:pPr>
              <w:spacing w:line="0" w:lineRule="atLeast"/>
              <w:rPr>
                <w:b/>
                <w:sz w:val="28"/>
                <w:szCs w:val="24"/>
              </w:rPr>
            </w:pPr>
            <w:r w:rsidRPr="00EC5CFD">
              <w:rPr>
                <w:b/>
                <w:sz w:val="28"/>
                <w:szCs w:val="24"/>
              </w:rPr>
              <w:t>Dist. 1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EC5CFD" w:rsidRPr="00EC5CFD" w:rsidRDefault="00EC5CFD" w:rsidP="00EC5CFD">
            <w:pPr>
              <w:spacing w:line="0" w:lineRule="atLeast"/>
              <w:rPr>
                <w:b/>
                <w:sz w:val="28"/>
                <w:szCs w:val="24"/>
              </w:rPr>
            </w:pPr>
            <w:r w:rsidRPr="00EC5CFD">
              <w:rPr>
                <w:b/>
                <w:sz w:val="28"/>
                <w:szCs w:val="24"/>
              </w:rPr>
              <w:t>Dist. 2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EC5CFD" w:rsidRPr="00EC5CFD" w:rsidRDefault="00EC5CFD" w:rsidP="00EC5CFD">
            <w:pPr>
              <w:spacing w:line="0" w:lineRule="atLeast"/>
              <w:rPr>
                <w:b/>
                <w:sz w:val="28"/>
                <w:szCs w:val="24"/>
              </w:rPr>
            </w:pPr>
            <w:r w:rsidRPr="00EC5CFD">
              <w:rPr>
                <w:b/>
                <w:sz w:val="28"/>
                <w:szCs w:val="24"/>
              </w:rPr>
              <w:t>Dist. 3</w:t>
            </w:r>
          </w:p>
        </w:tc>
        <w:tc>
          <w:tcPr>
            <w:tcW w:w="2060" w:type="dxa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EC5CFD" w:rsidRPr="00433B5B" w:rsidRDefault="00433B5B" w:rsidP="00433B5B">
            <w:pPr>
              <w:spacing w:line="0" w:lineRule="atLeast"/>
              <w:jc w:val="center"/>
              <w:rPr>
                <w:b/>
                <w:sz w:val="18"/>
                <w:szCs w:val="24"/>
              </w:rPr>
            </w:pPr>
            <w:r w:rsidRPr="00433B5B">
              <w:rPr>
                <w:b/>
                <w:sz w:val="24"/>
                <w:szCs w:val="24"/>
              </w:rPr>
              <w:t xml:space="preserve">RESULTS TENT </w:t>
            </w:r>
            <w:r w:rsidR="00EC5CFD" w:rsidRPr="00433B5B">
              <w:rPr>
                <w:b/>
                <w:sz w:val="24"/>
                <w:szCs w:val="24"/>
              </w:rPr>
              <w:t>USE ONLY</w:t>
            </w:r>
          </w:p>
        </w:tc>
      </w:tr>
      <w:tr w:rsidR="00941353" w:rsidTr="002413C0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941353" w:rsidRPr="00773BFE" w:rsidRDefault="004D58F1" w:rsidP="003E761B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form1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«form1»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941353" w:rsidRPr="00773BFE" w:rsidRDefault="0089456D" w:rsidP="003E761B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941353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941353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941353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941353" w:rsidRPr="00773BFE" w:rsidRDefault="00941353" w:rsidP="003E761B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89456D" w:rsidTr="00CF2313">
        <w:trPr>
          <w:trHeight w:val="397"/>
        </w:trPr>
        <w:tc>
          <w:tcPr>
            <w:tcW w:w="960" w:type="dxa"/>
            <w:vMerge/>
          </w:tcPr>
          <w:p w:rsidR="0089456D" w:rsidRPr="00773BFE" w:rsidRDefault="0089456D" w:rsidP="0089456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89456D" w:rsidRPr="00773BFE" w:rsidRDefault="0089456D" w:rsidP="0089456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89456D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89456D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89456D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89456D" w:rsidRPr="00773BFE" w:rsidRDefault="0089456D" w:rsidP="0089456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89456D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89456D" w:rsidRPr="00773BFE" w:rsidRDefault="0089456D" w:rsidP="0089456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89456D" w:rsidRPr="00773BFE" w:rsidRDefault="0089456D" w:rsidP="0089456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9456D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9456D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9456D" w:rsidRPr="00773BFE" w:rsidRDefault="0089456D" w:rsidP="0089456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89456D" w:rsidRPr="00773BFE" w:rsidRDefault="0089456D" w:rsidP="0089456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B0241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FB0241" w:rsidRPr="00773BFE" w:rsidRDefault="004D58F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form2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«form2»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  <w:right w:val="sing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B0241" w:rsidTr="00CF2313">
        <w:trPr>
          <w:trHeight w:val="397"/>
        </w:trPr>
        <w:tc>
          <w:tcPr>
            <w:tcW w:w="960" w:type="dxa"/>
            <w:vMerge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B0241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B0241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FB0241" w:rsidRPr="00773BFE" w:rsidRDefault="004D58F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form3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«form3»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B0241" w:rsidTr="00CF2313">
        <w:trPr>
          <w:trHeight w:val="397"/>
        </w:trPr>
        <w:tc>
          <w:tcPr>
            <w:tcW w:w="960" w:type="dxa"/>
            <w:vMerge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FB0241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FB0241" w:rsidRPr="00773BFE" w:rsidRDefault="00FB0241" w:rsidP="00FB0241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FB0241" w:rsidRPr="00773BFE" w:rsidRDefault="00FB0241" w:rsidP="00FB0241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CF2313" w:rsidRPr="00773BFE" w:rsidRDefault="00E8433A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form4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«form4»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CF2313" w:rsidRPr="00773BFE" w:rsidRDefault="00E8433A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form5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«form5»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CF2313" w:rsidRPr="00773BFE" w:rsidRDefault="00E8433A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form6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«form6»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CF2313" w:rsidRPr="00773BFE" w:rsidRDefault="00E8433A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form7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«form7»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CF2313" w:rsidRPr="00773BFE" w:rsidRDefault="00E8433A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form8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«form8»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 w:val="restart"/>
            <w:tcBorders>
              <w:top w:val="double" w:sz="4" w:space="0" w:color="auto"/>
            </w:tcBorders>
          </w:tcPr>
          <w:p w:rsidR="00CF2313" w:rsidRPr="00773BFE" w:rsidRDefault="00E8433A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form9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«form9»</w: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4205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CF2313" w:rsidTr="00CF2313">
        <w:trPr>
          <w:trHeight w:val="397"/>
        </w:trPr>
        <w:tc>
          <w:tcPr>
            <w:tcW w:w="960" w:type="dxa"/>
            <w:vMerge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4205" w:type="dxa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CF2313" w:rsidRPr="00773BFE" w:rsidRDefault="00CF2313" w:rsidP="007C037D">
            <w:pPr>
              <w:spacing w:line="0" w:lineRule="atLeast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060" w:type="dxa"/>
            <w:vMerge/>
            <w:shd w:val="clear" w:color="auto" w:fill="BFBFBF" w:themeFill="background1" w:themeFillShade="BF"/>
          </w:tcPr>
          <w:p w:rsidR="00CF2313" w:rsidRPr="00773BFE" w:rsidRDefault="00CF2313" w:rsidP="007C037D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C77BE8" w:rsidRPr="008A1CE3" w:rsidRDefault="00E467C0" w:rsidP="003E761B">
      <w:pPr>
        <w:spacing w:after="0" w:line="0" w:lineRule="atLeast"/>
        <w:rPr>
          <w:sz w:val="2"/>
          <w:szCs w:val="2"/>
        </w:rPr>
      </w:pPr>
      <w:r w:rsidRPr="00E467C0">
        <w:rPr>
          <w:sz w:val="10"/>
        </w:rPr>
        <w:t xml:space="preserve"> 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957"/>
        <w:gridCol w:w="5670"/>
      </w:tblGrid>
      <w:tr w:rsidR="00C77BE8" w:rsidRPr="00EC3952" w:rsidTr="00EC5CFD">
        <w:trPr>
          <w:trHeight w:val="510"/>
        </w:trPr>
        <w:tc>
          <w:tcPr>
            <w:tcW w:w="4957" w:type="dxa"/>
          </w:tcPr>
          <w:p w:rsidR="00C77BE8" w:rsidRPr="00785B5D" w:rsidRDefault="002762BD" w:rsidP="00CA679F">
            <w:pPr>
              <w:spacing w:line="0" w:lineRule="atLeast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Competitor</w:t>
            </w:r>
            <w:r w:rsidR="00EC5CFD">
              <w:rPr>
                <w:b/>
                <w:sz w:val="28"/>
                <w:szCs w:val="24"/>
              </w:rPr>
              <w:t xml:space="preserve"> name</w:t>
            </w:r>
            <w:r>
              <w:rPr>
                <w:b/>
                <w:sz w:val="28"/>
                <w:szCs w:val="24"/>
              </w:rPr>
              <w:t xml:space="preserve"> with </w:t>
            </w:r>
            <w:r w:rsidR="00CF2313">
              <w:rPr>
                <w:b/>
                <w:sz w:val="28"/>
                <w:szCs w:val="24"/>
              </w:rPr>
              <w:t>longest distance</w:t>
            </w:r>
            <w:r w:rsidR="00C77BE8" w:rsidRPr="00785B5D">
              <w:rPr>
                <w:b/>
                <w:sz w:val="28"/>
                <w:szCs w:val="24"/>
              </w:rPr>
              <w:t>:</w:t>
            </w:r>
          </w:p>
        </w:tc>
        <w:tc>
          <w:tcPr>
            <w:tcW w:w="5670" w:type="dxa"/>
          </w:tcPr>
          <w:p w:rsidR="00C77BE8" w:rsidRPr="00785B5D" w:rsidRDefault="00C77BE8" w:rsidP="00CA679F">
            <w:pPr>
              <w:spacing w:line="0" w:lineRule="atLeast"/>
              <w:rPr>
                <w:sz w:val="28"/>
                <w:szCs w:val="24"/>
              </w:rPr>
            </w:pPr>
          </w:p>
        </w:tc>
      </w:tr>
    </w:tbl>
    <w:p w:rsidR="000C5AA8" w:rsidRPr="007812D8" w:rsidRDefault="000C5AA8" w:rsidP="003E761B">
      <w:pPr>
        <w:spacing w:after="0" w:line="0" w:lineRule="atLeast"/>
        <w:rPr>
          <w:sz w:val="2"/>
          <w:szCs w:val="2"/>
        </w:rPr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696"/>
        <w:gridCol w:w="1560"/>
        <w:gridCol w:w="7371"/>
      </w:tblGrid>
      <w:tr w:rsidR="00D11FCE" w:rsidRPr="00EC3952" w:rsidTr="00D11FCE">
        <w:trPr>
          <w:trHeight w:val="3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1FCE" w:rsidRPr="00D11FCE" w:rsidRDefault="00D11FCE" w:rsidP="006A3854">
            <w:pPr>
              <w:spacing w:line="0" w:lineRule="atLeast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11FCE">
              <w:rPr>
                <w:rFonts w:ascii="Calibri" w:hAnsi="Calibri" w:cs="Calibri"/>
                <w:b/>
                <w:sz w:val="24"/>
                <w:szCs w:val="24"/>
              </w:rPr>
              <w:t>RESULTS TENT USE ONLY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1FCE" w:rsidRPr="00D11FCE" w:rsidRDefault="00D11FCE" w:rsidP="00D11FCE">
            <w:pPr>
              <w:spacing w:line="0" w:lineRule="atLeast"/>
              <w:jc w:val="center"/>
              <w:rPr>
                <w:rFonts w:ascii="Calibri" w:hAnsi="Calibri" w:cs="Calibri"/>
                <w:sz w:val="29"/>
                <w:szCs w:val="29"/>
              </w:rPr>
            </w:pPr>
            <w:r w:rsidRPr="00D11FCE">
              <w:rPr>
                <w:rFonts w:ascii="Calibri" w:hAnsi="Calibri" w:cs="Calibri"/>
                <w:sz w:val="29"/>
                <w:szCs w:val="29"/>
              </w:rPr>
              <w:t xml:space="preserve">SEQ: </w:t>
            </w:r>
            <w:r w:rsidRPr="00D11FCE">
              <w:rPr>
                <w:rFonts w:ascii="Calibri" w:hAnsi="Calibri" w:cs="Calibri"/>
                <w:sz w:val="29"/>
                <w:szCs w:val="29"/>
              </w:rPr>
              <w:fldChar w:fldCharType="begin"/>
            </w:r>
            <w:r w:rsidRPr="00D11FCE">
              <w:rPr>
                <w:rFonts w:ascii="Calibri" w:hAnsi="Calibri" w:cs="Calibri"/>
                <w:sz w:val="29"/>
                <w:szCs w:val="29"/>
              </w:rPr>
              <w:instrText xml:space="preserve"> MERGEFIELD  seq  \* MERGEFORMAT </w:instrText>
            </w:r>
            <w:r w:rsidRPr="00D11FCE">
              <w:rPr>
                <w:rFonts w:ascii="Calibri" w:hAnsi="Calibri" w:cs="Calibri"/>
                <w:sz w:val="29"/>
                <w:szCs w:val="29"/>
              </w:rPr>
              <w:fldChar w:fldCharType="separate"/>
            </w:r>
            <w:r w:rsidRPr="00D11FCE">
              <w:rPr>
                <w:rFonts w:ascii="Calibri" w:hAnsi="Calibri" w:cs="Calibri"/>
                <w:noProof/>
                <w:sz w:val="29"/>
                <w:szCs w:val="29"/>
              </w:rPr>
              <w:t>«seq»</w:t>
            </w:r>
            <w:r w:rsidRPr="00D11FCE">
              <w:rPr>
                <w:rFonts w:ascii="Calibri" w:hAnsi="Calibri" w:cs="Calibri"/>
                <w:sz w:val="29"/>
                <w:szCs w:val="29"/>
              </w:rPr>
              <w:fldChar w:fldCharType="end"/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11FCE" w:rsidRPr="00D11FCE" w:rsidRDefault="00D11FCE" w:rsidP="00CA679F">
            <w:pPr>
              <w:spacing w:line="0" w:lineRule="atLeast"/>
              <w:rPr>
                <w:rFonts w:ascii="Consolas" w:hAnsi="Consolas" w:cs="Calibri"/>
                <w:sz w:val="24"/>
                <w:szCs w:val="24"/>
              </w:rPr>
            </w:pPr>
            <w:r w:rsidRPr="00D11FCE">
              <w:rPr>
                <w:rFonts w:ascii="Calibri" w:hAnsi="Calibri" w:cs="Calibri"/>
                <w:sz w:val="24"/>
                <w:szCs w:val="24"/>
              </w:rPr>
              <w:t xml:space="preserve">Received [  ]        Data [  ]        Records [  ]        </w:t>
            </w:r>
            <w:r w:rsidRPr="00D11FCE">
              <w:rPr>
                <w:rFonts w:ascii="Calibri" w:hAnsi="Calibri" w:cs="Calibri"/>
                <w:i/>
                <w:sz w:val="24"/>
                <w:szCs w:val="24"/>
              </w:rPr>
              <w:t>Query? [  ]        Resolved? [  ]</w:t>
            </w:r>
          </w:p>
        </w:tc>
      </w:tr>
    </w:tbl>
    <w:p w:rsidR="00530486" w:rsidRPr="00E467C0" w:rsidRDefault="00530486" w:rsidP="003E761B">
      <w:pPr>
        <w:tabs>
          <w:tab w:val="left" w:pos="5873"/>
          <w:tab w:val="right" w:pos="10466"/>
        </w:tabs>
        <w:spacing w:after="0" w:line="0" w:lineRule="atLeast"/>
        <w:rPr>
          <w:sz w:val="2"/>
          <w:szCs w:val="2"/>
        </w:rPr>
      </w:pPr>
    </w:p>
    <w:sectPr w:rsidR="00530486" w:rsidRPr="00E467C0" w:rsidSect="00355918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FCE" w:rsidRDefault="00D11FCE" w:rsidP="00F568CB">
      <w:pPr>
        <w:spacing w:after="0" w:line="240" w:lineRule="auto"/>
      </w:pPr>
      <w:r>
        <w:separator/>
      </w:r>
    </w:p>
  </w:endnote>
  <w:endnote w:type="continuationSeparator" w:id="0">
    <w:p w:rsidR="00D11FCE" w:rsidRDefault="00D11FCE" w:rsidP="00F56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FCE" w:rsidRPr="00455F6B" w:rsidRDefault="00D11FCE" w:rsidP="00455F6B">
    <w:pPr>
      <w:pStyle w:val="Footer"/>
      <w:jc w:val="right"/>
      <w:rPr>
        <w:rFonts w:cstheme="minorHAnsi"/>
        <w:sz w:val="18"/>
        <w:bdr w:val="single" w:sz="4" w:space="0" w:color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FCE" w:rsidRDefault="00D11FCE" w:rsidP="00F568CB">
      <w:pPr>
        <w:spacing w:after="0" w:line="240" w:lineRule="auto"/>
      </w:pPr>
      <w:r>
        <w:separator/>
      </w:r>
    </w:p>
  </w:footnote>
  <w:footnote w:type="continuationSeparator" w:id="0">
    <w:p w:rsidR="00D11FCE" w:rsidRDefault="00D11FCE" w:rsidP="00F56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5259"/>
    <w:multiLevelType w:val="hybridMultilevel"/>
    <w:tmpl w:val="5D781E1C"/>
    <w:lvl w:ilvl="0" w:tplc="69B232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4E0A"/>
    <w:multiLevelType w:val="hybridMultilevel"/>
    <w:tmpl w:val="C750EDE8"/>
    <w:lvl w:ilvl="0" w:tplc="C43475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52"/>
    <w:rsid w:val="00004098"/>
    <w:rsid w:val="0003604F"/>
    <w:rsid w:val="00045A9D"/>
    <w:rsid w:val="00056783"/>
    <w:rsid w:val="00084D48"/>
    <w:rsid w:val="00096620"/>
    <w:rsid w:val="000A6851"/>
    <w:rsid w:val="000B2DC9"/>
    <w:rsid w:val="000C3A0A"/>
    <w:rsid w:val="000C45F5"/>
    <w:rsid w:val="000C5AA8"/>
    <w:rsid w:val="000F1F85"/>
    <w:rsid w:val="00102AD8"/>
    <w:rsid w:val="00114062"/>
    <w:rsid w:val="001354DF"/>
    <w:rsid w:val="001712C0"/>
    <w:rsid w:val="00191CDE"/>
    <w:rsid w:val="00192DEA"/>
    <w:rsid w:val="001A385E"/>
    <w:rsid w:val="001B25BF"/>
    <w:rsid w:val="001E5C8B"/>
    <w:rsid w:val="001F0E51"/>
    <w:rsid w:val="001F6BA5"/>
    <w:rsid w:val="002001F2"/>
    <w:rsid w:val="002150E5"/>
    <w:rsid w:val="002413C0"/>
    <w:rsid w:val="00255D4F"/>
    <w:rsid w:val="00270550"/>
    <w:rsid w:val="002762BD"/>
    <w:rsid w:val="0027652D"/>
    <w:rsid w:val="00295991"/>
    <w:rsid w:val="002A3EA1"/>
    <w:rsid w:val="002D3E41"/>
    <w:rsid w:val="002D47BD"/>
    <w:rsid w:val="002E354E"/>
    <w:rsid w:val="002E5045"/>
    <w:rsid w:val="002F27C5"/>
    <w:rsid w:val="00300136"/>
    <w:rsid w:val="00300AC3"/>
    <w:rsid w:val="00307DE2"/>
    <w:rsid w:val="00320D1F"/>
    <w:rsid w:val="00345B31"/>
    <w:rsid w:val="00355918"/>
    <w:rsid w:val="00366B91"/>
    <w:rsid w:val="00375529"/>
    <w:rsid w:val="003A3326"/>
    <w:rsid w:val="003A7E43"/>
    <w:rsid w:val="003C38C6"/>
    <w:rsid w:val="003D6693"/>
    <w:rsid w:val="003E0523"/>
    <w:rsid w:val="003E761B"/>
    <w:rsid w:val="00404BFD"/>
    <w:rsid w:val="004159B2"/>
    <w:rsid w:val="004167AD"/>
    <w:rsid w:val="004334B6"/>
    <w:rsid w:val="00433B5B"/>
    <w:rsid w:val="00455F6B"/>
    <w:rsid w:val="00492710"/>
    <w:rsid w:val="004B5CB6"/>
    <w:rsid w:val="004D0EB2"/>
    <w:rsid w:val="004D2367"/>
    <w:rsid w:val="004D58F1"/>
    <w:rsid w:val="004D5C19"/>
    <w:rsid w:val="004E010F"/>
    <w:rsid w:val="004E2EE9"/>
    <w:rsid w:val="004F3DD5"/>
    <w:rsid w:val="00502E36"/>
    <w:rsid w:val="00511E49"/>
    <w:rsid w:val="005203C4"/>
    <w:rsid w:val="00527E38"/>
    <w:rsid w:val="00530486"/>
    <w:rsid w:val="0055499A"/>
    <w:rsid w:val="00574D24"/>
    <w:rsid w:val="00591419"/>
    <w:rsid w:val="00596431"/>
    <w:rsid w:val="005A0243"/>
    <w:rsid w:val="005A7A21"/>
    <w:rsid w:val="005B6F03"/>
    <w:rsid w:val="005D3342"/>
    <w:rsid w:val="005E06AA"/>
    <w:rsid w:val="00605BD1"/>
    <w:rsid w:val="00632992"/>
    <w:rsid w:val="00665346"/>
    <w:rsid w:val="00684251"/>
    <w:rsid w:val="0069310C"/>
    <w:rsid w:val="006A097C"/>
    <w:rsid w:val="006A3854"/>
    <w:rsid w:val="006A7A18"/>
    <w:rsid w:val="006C1D84"/>
    <w:rsid w:val="006C6D89"/>
    <w:rsid w:val="006F3CFB"/>
    <w:rsid w:val="0073395B"/>
    <w:rsid w:val="0073517B"/>
    <w:rsid w:val="00742747"/>
    <w:rsid w:val="00757B6C"/>
    <w:rsid w:val="00757B9B"/>
    <w:rsid w:val="00765168"/>
    <w:rsid w:val="00773BFE"/>
    <w:rsid w:val="00780F93"/>
    <w:rsid w:val="007812D8"/>
    <w:rsid w:val="00785B5D"/>
    <w:rsid w:val="0079774B"/>
    <w:rsid w:val="007A3372"/>
    <w:rsid w:val="007C037D"/>
    <w:rsid w:val="007C4CD0"/>
    <w:rsid w:val="00836D03"/>
    <w:rsid w:val="00857792"/>
    <w:rsid w:val="0086115F"/>
    <w:rsid w:val="00880DBA"/>
    <w:rsid w:val="0089456D"/>
    <w:rsid w:val="008969FF"/>
    <w:rsid w:val="008A1CE3"/>
    <w:rsid w:val="008A4A38"/>
    <w:rsid w:val="008A5D09"/>
    <w:rsid w:val="008A7017"/>
    <w:rsid w:val="008A7889"/>
    <w:rsid w:val="008B1EA9"/>
    <w:rsid w:val="008B2F02"/>
    <w:rsid w:val="008D6849"/>
    <w:rsid w:val="008E0088"/>
    <w:rsid w:val="008F3041"/>
    <w:rsid w:val="009231F2"/>
    <w:rsid w:val="00941266"/>
    <w:rsid w:val="00941353"/>
    <w:rsid w:val="009413A1"/>
    <w:rsid w:val="00954367"/>
    <w:rsid w:val="00975E06"/>
    <w:rsid w:val="009A4DDD"/>
    <w:rsid w:val="009A656E"/>
    <w:rsid w:val="009B6C9A"/>
    <w:rsid w:val="009D6E93"/>
    <w:rsid w:val="009E6CD8"/>
    <w:rsid w:val="009E7C0F"/>
    <w:rsid w:val="00A01EB6"/>
    <w:rsid w:val="00A2552D"/>
    <w:rsid w:val="00A275F0"/>
    <w:rsid w:val="00A5681D"/>
    <w:rsid w:val="00A74396"/>
    <w:rsid w:val="00A95A56"/>
    <w:rsid w:val="00AA1323"/>
    <w:rsid w:val="00AA61D3"/>
    <w:rsid w:val="00AD3629"/>
    <w:rsid w:val="00AE4482"/>
    <w:rsid w:val="00AF5EBF"/>
    <w:rsid w:val="00B2562F"/>
    <w:rsid w:val="00B634FC"/>
    <w:rsid w:val="00B73DEA"/>
    <w:rsid w:val="00B749FD"/>
    <w:rsid w:val="00B93721"/>
    <w:rsid w:val="00BA223A"/>
    <w:rsid w:val="00BB3EA6"/>
    <w:rsid w:val="00BE095B"/>
    <w:rsid w:val="00C464DE"/>
    <w:rsid w:val="00C52A33"/>
    <w:rsid w:val="00C742A1"/>
    <w:rsid w:val="00C77BE8"/>
    <w:rsid w:val="00C82EDE"/>
    <w:rsid w:val="00C93793"/>
    <w:rsid w:val="00C93C65"/>
    <w:rsid w:val="00CA679F"/>
    <w:rsid w:val="00CB09ED"/>
    <w:rsid w:val="00CC217D"/>
    <w:rsid w:val="00CE164C"/>
    <w:rsid w:val="00CF2313"/>
    <w:rsid w:val="00D11246"/>
    <w:rsid w:val="00D1157D"/>
    <w:rsid w:val="00D11FCE"/>
    <w:rsid w:val="00D243ED"/>
    <w:rsid w:val="00D2636A"/>
    <w:rsid w:val="00D33E92"/>
    <w:rsid w:val="00D44DCC"/>
    <w:rsid w:val="00D61D2C"/>
    <w:rsid w:val="00D65F28"/>
    <w:rsid w:val="00D703A7"/>
    <w:rsid w:val="00D916E7"/>
    <w:rsid w:val="00DC114A"/>
    <w:rsid w:val="00DD2ED7"/>
    <w:rsid w:val="00E4366F"/>
    <w:rsid w:val="00E467C0"/>
    <w:rsid w:val="00E6248A"/>
    <w:rsid w:val="00E747D9"/>
    <w:rsid w:val="00E82330"/>
    <w:rsid w:val="00E8433A"/>
    <w:rsid w:val="00E910C6"/>
    <w:rsid w:val="00E94991"/>
    <w:rsid w:val="00E969AE"/>
    <w:rsid w:val="00EC3952"/>
    <w:rsid w:val="00EC5CFD"/>
    <w:rsid w:val="00EE5C5F"/>
    <w:rsid w:val="00EF35EB"/>
    <w:rsid w:val="00F067EF"/>
    <w:rsid w:val="00F07C58"/>
    <w:rsid w:val="00F104F7"/>
    <w:rsid w:val="00F20956"/>
    <w:rsid w:val="00F31CF8"/>
    <w:rsid w:val="00F3599A"/>
    <w:rsid w:val="00F4149D"/>
    <w:rsid w:val="00F56257"/>
    <w:rsid w:val="00F568CB"/>
    <w:rsid w:val="00F67E69"/>
    <w:rsid w:val="00F70C62"/>
    <w:rsid w:val="00F735C7"/>
    <w:rsid w:val="00F749B5"/>
    <w:rsid w:val="00F84A3B"/>
    <w:rsid w:val="00F93F83"/>
    <w:rsid w:val="00F967F4"/>
    <w:rsid w:val="00FA1976"/>
    <w:rsid w:val="00FB0241"/>
    <w:rsid w:val="00FB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8CB"/>
  </w:style>
  <w:style w:type="paragraph" w:styleId="Footer">
    <w:name w:val="footer"/>
    <w:basedOn w:val="Normal"/>
    <w:link w:val="FooterChar"/>
    <w:uiPriority w:val="99"/>
    <w:unhideWhenUsed/>
    <w:rsid w:val="00F56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2B897-D99B-45F8-91D1-0486E974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391A1997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2019-10-08T14:19:00Z</dcterms:created>
  <dcterms:modified xsi:type="dcterms:W3CDTF">2019-10-08T15:12:00Z</dcterms:modified>
</cp:coreProperties>
</file>