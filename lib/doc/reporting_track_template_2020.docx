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  <w:gridCol w:w="1559"/>
        <w:gridCol w:w="3685"/>
      </w:tblGrid>
      <w:tr w:rsidR="00056783" w:rsidRPr="00EC3952" w:rsidTr="00552281">
        <w:trPr>
          <w:trHeight w:val="283"/>
        </w:trPr>
        <w:tc>
          <w:tcPr>
            <w:tcW w:w="10060" w:type="dxa"/>
            <w:vMerge w:val="restart"/>
          </w:tcPr>
          <w:p w:rsidR="00CC217D" w:rsidRPr="002A3EA1" w:rsidRDefault="00056783" w:rsidP="00CA679F">
            <w:pPr>
              <w:spacing w:line="0" w:lineRule="atLeast"/>
              <w:rPr>
                <w:sz w:val="28"/>
                <w:szCs w:val="28"/>
              </w:rPr>
            </w:pPr>
            <w:r w:rsidRPr="002A3EA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FA9C207" wp14:editId="6E855EBB">
                  <wp:simplePos x="0" y="0"/>
                  <wp:positionH relativeFrom="margin">
                    <wp:posOffset>27940</wp:posOffset>
                  </wp:positionH>
                  <wp:positionV relativeFrom="paragraph">
                    <wp:posOffset>63500</wp:posOffset>
                  </wp:positionV>
                  <wp:extent cx="682625" cy="403860"/>
                  <wp:effectExtent l="0" t="0" r="3175" b="0"/>
                  <wp:wrapSquare wrapText="bothSides"/>
                  <wp:docPr id="1" name="Picture 1" descr="D:\alldata_hdd\MGS\Misc_Archives\Media\School Logos\MGS_Logo_Trans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lldata_hdd\MGS\Misc_Archives\Media\School Logos\MGS_Logo_Trans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17D" w:rsidRPr="002A3EA1">
              <w:rPr>
                <w:sz w:val="28"/>
                <w:szCs w:val="28"/>
              </w:rPr>
              <w:t>SPORTS DAY</w:t>
            </w:r>
          </w:p>
          <w:p w:rsidR="002D47BD" w:rsidRPr="002A3EA1" w:rsidRDefault="00320D1F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552281">
              <w:rPr>
                <w:b/>
                <w:sz w:val="40"/>
                <w:szCs w:val="28"/>
                <w:u w:val="single"/>
              </w:rPr>
              <w:t>TRACK</w:t>
            </w:r>
            <w:r w:rsidR="00056783" w:rsidRPr="00552281">
              <w:rPr>
                <w:b/>
                <w:sz w:val="40"/>
                <w:szCs w:val="28"/>
              </w:rPr>
              <w:t xml:space="preserve"> EVENT RESULT REPORTING FORM</w:t>
            </w:r>
            <w:r w:rsidR="00632992" w:rsidRPr="00552281">
              <w:rPr>
                <w:b/>
                <w:sz w:val="40"/>
                <w:szCs w:val="28"/>
              </w:rPr>
              <w:t xml:space="preserve"> (2020 </w:t>
            </w:r>
            <w:r w:rsidR="00632992" w:rsidRPr="00552281">
              <w:rPr>
                <w:b/>
                <w:sz w:val="40"/>
                <w:szCs w:val="28"/>
              </w:rPr>
              <w:sym w:font="Wingdings" w:char="F0E0"/>
            </w:r>
            <w:r w:rsidR="00632992" w:rsidRPr="00552281">
              <w:rPr>
                <w:b/>
                <w:sz w:val="40"/>
                <w:szCs w:val="28"/>
              </w:rPr>
              <w:t>)</w:t>
            </w: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«event»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552281">
        <w:trPr>
          <w:trHeight w:val="283"/>
        </w:trPr>
        <w:tc>
          <w:tcPr>
            <w:tcW w:w="10060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«subevent»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552281">
        <w:trPr>
          <w:trHeight w:val="283"/>
        </w:trPr>
        <w:tc>
          <w:tcPr>
            <w:tcW w:w="10060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559" w:type="dxa"/>
          </w:tcPr>
          <w:p w:rsidR="00056783" w:rsidRPr="00552281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552281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3685" w:type="dxa"/>
          </w:tcPr>
          <w:p w:rsidR="00056783" w:rsidRPr="00552281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552281">
              <w:rPr>
                <w:noProof/>
                <w:sz w:val="28"/>
                <w:szCs w:val="24"/>
              </w:rPr>
              <w:fldChar w:fldCharType="begin"/>
            </w:r>
            <w:r w:rsidRPr="00552281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552281">
              <w:rPr>
                <w:noProof/>
                <w:sz w:val="28"/>
                <w:szCs w:val="24"/>
              </w:rPr>
              <w:fldChar w:fldCharType="separate"/>
            </w:r>
            <w:r w:rsidR="00954367" w:rsidRPr="00552281">
              <w:rPr>
                <w:noProof/>
                <w:sz w:val="28"/>
                <w:szCs w:val="24"/>
              </w:rPr>
              <w:t>«yearGp»</w:t>
            </w:r>
            <w:r w:rsidRPr="00552281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D238FC">
        <w:trPr>
          <w:trHeight w:val="340"/>
        </w:trPr>
        <w:tc>
          <w:tcPr>
            <w:tcW w:w="15304" w:type="dxa"/>
            <w:gridSpan w:val="3"/>
            <w:shd w:val="clear" w:color="auto" w:fill="00FFFF"/>
            <w:vAlign w:val="center"/>
          </w:tcPr>
          <w:p w:rsidR="00056783" w:rsidRPr="003D6693" w:rsidRDefault="00BE095B" w:rsidP="00CA679F">
            <w:pPr>
              <w:spacing w:line="0" w:lineRule="atLeast"/>
              <w:jc w:val="center"/>
              <w:rPr>
                <w:rFonts w:ascii="Cambria" w:hAnsi="Cambria" w:cstheme="majorHAnsi"/>
                <w:szCs w:val="28"/>
              </w:rPr>
            </w:pPr>
            <w:r w:rsidRPr="003D6693">
              <w:rPr>
                <w:rFonts w:ascii="Cambria" w:hAnsi="Cambria" w:cstheme="majorHAnsi"/>
                <w:szCs w:val="44"/>
              </w:rPr>
              <w:t xml:space="preserve">Please return this form </w:t>
            </w:r>
            <w:r w:rsidRPr="003D6693">
              <w:rPr>
                <w:rFonts w:ascii="Cambria" w:hAnsi="Cambria" w:cstheme="majorHAnsi"/>
                <w:b/>
                <w:i/>
                <w:szCs w:val="44"/>
              </w:rPr>
              <w:t>completed</w:t>
            </w:r>
            <w:r w:rsidRPr="003D6693">
              <w:rPr>
                <w:rFonts w:ascii="Cambria" w:hAnsi="Cambria" w:cstheme="majorHAnsi"/>
                <w:szCs w:val="44"/>
              </w:rPr>
              <w:t xml:space="preserve"> to the results tent. Incomplete forms will not be accepted. Thank you.</w:t>
            </w:r>
          </w:p>
        </w:tc>
      </w:tr>
      <w:tr w:rsidR="00056783" w:rsidRPr="00EC3952" w:rsidTr="00D238FC">
        <w:trPr>
          <w:trHeight w:val="409"/>
        </w:trPr>
        <w:tc>
          <w:tcPr>
            <w:tcW w:w="15304" w:type="dxa"/>
            <w:gridSpan w:val="3"/>
          </w:tcPr>
          <w:p w:rsidR="00056783" w:rsidRPr="002A3EA1" w:rsidRDefault="00056783" w:rsidP="00CA679F">
            <w:pPr>
              <w:spacing w:line="0" w:lineRule="atLeast"/>
              <w:rPr>
                <w:szCs w:val="16"/>
                <w:u w:val="single"/>
              </w:rPr>
            </w:pPr>
            <w:r w:rsidRPr="002A3EA1">
              <w:rPr>
                <w:szCs w:val="16"/>
                <w:u w:val="single"/>
              </w:rPr>
              <w:t>Notes for event reporters:</w:t>
            </w:r>
          </w:p>
          <w:p w:rsidR="00056783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Do not use this form for </w:t>
            </w:r>
            <w:r w:rsidR="000B2DC9" w:rsidRPr="002A3EA1">
              <w:rPr>
                <w:szCs w:val="16"/>
              </w:rPr>
              <w:t>field</w:t>
            </w:r>
            <w:r w:rsidRPr="002A3EA1">
              <w:rPr>
                <w:szCs w:val="16"/>
              </w:rPr>
              <w:t xml:space="preserve"> events.</w:t>
            </w:r>
          </w:p>
          <w:p w:rsidR="000F1F85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Procedure:</w:t>
            </w:r>
          </w:p>
          <w:p w:rsidR="000C45F5" w:rsidRPr="002A3EA1" w:rsidRDefault="00C52A33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After the race, ask each competitor their form,</w:t>
            </w:r>
            <w:r w:rsidR="00742747" w:rsidRPr="002A3EA1">
              <w:rPr>
                <w:szCs w:val="16"/>
              </w:rPr>
              <w:t xml:space="preserve"> and the position they came in</w:t>
            </w:r>
          </w:p>
          <w:p w:rsidR="000F1F85" w:rsidRPr="002A3EA1" w:rsidRDefault="001712C0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Write the positions next to the </w:t>
            </w:r>
            <w:r w:rsidR="000C45F5" w:rsidRPr="002A3EA1">
              <w:rPr>
                <w:szCs w:val="16"/>
              </w:rPr>
              <w:t>corresponding</w:t>
            </w:r>
            <w:r w:rsidR="00742747" w:rsidRPr="002A3EA1">
              <w:rPr>
                <w:szCs w:val="16"/>
              </w:rPr>
              <w:t xml:space="preserve"> form in the table below</w:t>
            </w:r>
          </w:p>
          <w:p w:rsidR="000F1F85" w:rsidRPr="002A3EA1" w:rsidRDefault="000F1F85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F</w:t>
            </w:r>
            <w:r w:rsidR="00C52A33" w:rsidRPr="002A3EA1">
              <w:rPr>
                <w:szCs w:val="16"/>
              </w:rPr>
              <w:t>or tied races</w:t>
            </w:r>
            <w:r w:rsidR="00742747" w:rsidRPr="002A3EA1">
              <w:rPr>
                <w:szCs w:val="16"/>
              </w:rPr>
              <w:t>, note tied positions with an =</w:t>
            </w:r>
          </w:p>
          <w:p w:rsidR="00404BFD" w:rsidRPr="002A3EA1" w:rsidRDefault="00404BFD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Where no competitor from a given form was present, write </w:t>
            </w:r>
            <w:r w:rsidRPr="002A3EA1">
              <w:rPr>
                <w:b/>
                <w:szCs w:val="16"/>
                <w:bdr w:val="single" w:sz="4" w:space="0" w:color="auto"/>
              </w:rPr>
              <w:t>NO SHOW</w:t>
            </w:r>
            <w:r w:rsidR="00742747" w:rsidRPr="002A3EA1">
              <w:rPr>
                <w:szCs w:val="16"/>
              </w:rPr>
              <w:t xml:space="preserve"> in the </w:t>
            </w:r>
            <w:r w:rsidR="00345B31" w:rsidRPr="002A3EA1">
              <w:rPr>
                <w:i/>
                <w:szCs w:val="16"/>
              </w:rPr>
              <w:t>Position</w:t>
            </w:r>
            <w:r w:rsidR="00742747" w:rsidRPr="002A3EA1">
              <w:rPr>
                <w:szCs w:val="16"/>
              </w:rPr>
              <w:t xml:space="preserve"> box</w:t>
            </w:r>
          </w:p>
          <w:p w:rsidR="00056783" w:rsidRPr="002A3EA1" w:rsidRDefault="00114062" w:rsidP="00CA679F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Note</w:t>
            </w:r>
            <w:r w:rsidR="00B93721" w:rsidRPr="002A3EA1">
              <w:rPr>
                <w:szCs w:val="16"/>
              </w:rPr>
              <w:t xml:space="preserve"> the full name</w:t>
            </w:r>
            <w:r w:rsidR="00527E38" w:rsidRPr="002A3EA1">
              <w:rPr>
                <w:szCs w:val="16"/>
              </w:rPr>
              <w:t xml:space="preserve"> (or form if a relay event)</w:t>
            </w:r>
            <w:r w:rsidR="00B93721" w:rsidRPr="002A3EA1">
              <w:rPr>
                <w:szCs w:val="16"/>
              </w:rPr>
              <w:t xml:space="preserve"> and </w:t>
            </w:r>
            <w:r w:rsidR="00B93721" w:rsidRPr="002A3EA1">
              <w:rPr>
                <w:b/>
                <w:szCs w:val="16"/>
              </w:rPr>
              <w:t>time</w:t>
            </w:r>
            <w:r w:rsidR="00B93721" w:rsidRPr="002A3EA1">
              <w:rPr>
                <w:szCs w:val="16"/>
              </w:rPr>
              <w:t xml:space="preserve"> of the 1</w:t>
            </w:r>
            <w:r w:rsidR="00B93721" w:rsidRPr="002A3EA1">
              <w:rPr>
                <w:szCs w:val="16"/>
                <w:vertAlign w:val="superscript"/>
              </w:rPr>
              <w:t>st</w:t>
            </w:r>
            <w:r w:rsidR="00B93721" w:rsidRPr="002A3EA1">
              <w:rPr>
                <w:szCs w:val="16"/>
              </w:rPr>
              <w:t xml:space="preserve"> plac</w:t>
            </w:r>
            <w:r w:rsidR="00742747" w:rsidRPr="002A3EA1">
              <w:rPr>
                <w:szCs w:val="16"/>
              </w:rPr>
              <w:t>e competitor in the space given</w:t>
            </w:r>
          </w:p>
          <w:p w:rsidR="00E82330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FORMS MUST </w:t>
            </w:r>
            <w:r w:rsidR="00E82330" w:rsidRPr="002A3EA1">
              <w:rPr>
                <w:szCs w:val="16"/>
              </w:rPr>
              <w:t xml:space="preserve">BE GIVEN AS ON THIS SHEET; </w:t>
            </w:r>
            <w:r w:rsidRPr="002A3EA1">
              <w:rPr>
                <w:szCs w:val="16"/>
              </w:rPr>
              <w:t>for Lowe</w:t>
            </w:r>
            <w:r w:rsidR="00E82330" w:rsidRPr="002A3EA1">
              <w:rPr>
                <w:szCs w:val="16"/>
              </w:rPr>
              <w:t>r School, the 1 letter form (</w:t>
            </w:r>
            <w:r w:rsidR="00E82330"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="00E82330" w:rsidRPr="002A3EA1">
              <w:rPr>
                <w:i/>
                <w:szCs w:val="16"/>
              </w:rPr>
              <w:t xml:space="preserve">e.g. </w:t>
            </w:r>
            <w:r w:rsidRPr="002A3EA1">
              <w:rPr>
                <w:i/>
                <w:szCs w:val="16"/>
              </w:rPr>
              <w:t>10PJH</w:t>
            </w:r>
            <w:r w:rsidR="00366B91" w:rsidRPr="002A3EA1">
              <w:rPr>
                <w:i/>
                <w:szCs w:val="16"/>
              </w:rPr>
              <w:t>/DMT</w:t>
            </w:r>
            <w:r w:rsidR="00E82330" w:rsidRPr="002A3EA1">
              <w:rPr>
                <w:szCs w:val="16"/>
              </w:rPr>
              <w:t>)</w:t>
            </w:r>
            <w:r w:rsidR="00CB09ED" w:rsidRPr="002A3EA1">
              <w:rPr>
                <w:szCs w:val="16"/>
              </w:rPr>
              <w:t>.</w:t>
            </w:r>
          </w:p>
          <w:p w:rsidR="00056783" w:rsidRPr="00780F93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 w:val="16"/>
                <w:szCs w:val="16"/>
              </w:rPr>
            </w:pPr>
            <w:r w:rsidRPr="002A3EA1">
              <w:rPr>
                <w:szCs w:val="16"/>
              </w:rPr>
              <w:t>Please write any specia</w:t>
            </w:r>
            <w:r w:rsidR="00780F93" w:rsidRPr="002A3EA1">
              <w:rPr>
                <w:szCs w:val="16"/>
              </w:rPr>
              <w:t>l notes on the back of the form, and direct any queries to the results tent.</w:t>
            </w:r>
          </w:p>
        </w:tc>
      </w:tr>
    </w:tbl>
    <w:p w:rsidR="00F93F83" w:rsidRDefault="00F93F83" w:rsidP="003E761B">
      <w:pPr>
        <w:spacing w:after="0" w:line="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8F7076" w:rsidRPr="00EC3952" w:rsidTr="008F7076">
        <w:trPr>
          <w:trHeight w:val="409"/>
        </w:trPr>
        <w:tc>
          <w:tcPr>
            <w:tcW w:w="1838" w:type="dxa"/>
            <w:tcBorders>
              <w:bottom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b/>
                <w:sz w:val="28"/>
                <w:szCs w:val="28"/>
              </w:rPr>
            </w:pPr>
            <w:r w:rsidRPr="004334B6">
              <w:rPr>
                <w:b/>
                <w:sz w:val="28"/>
                <w:szCs w:val="28"/>
              </w:rPr>
              <w:t>Position</w:t>
            </w: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  <w:tcBorders>
              <w:top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 w:rsidRPr="004334B6">
              <w:rPr>
                <w:sz w:val="28"/>
                <w:szCs w:val="28"/>
              </w:rPr>
              <w:fldChar w:fldCharType="begin"/>
            </w:r>
            <w:r w:rsidRPr="004334B6">
              <w:rPr>
                <w:sz w:val="28"/>
                <w:szCs w:val="28"/>
              </w:rPr>
              <w:instrText xml:space="preserve"> MERGEFIELD  form1  \* MERGEFORMAT </w:instrText>
            </w:r>
            <w:r w:rsidRPr="004334B6">
              <w:rPr>
                <w:sz w:val="28"/>
                <w:szCs w:val="28"/>
              </w:rPr>
              <w:fldChar w:fldCharType="separate"/>
            </w:r>
            <w:r w:rsidRPr="004334B6">
              <w:rPr>
                <w:noProof/>
                <w:sz w:val="28"/>
                <w:szCs w:val="28"/>
              </w:rPr>
              <w:t>«form1»</w:t>
            </w:r>
            <w:r w:rsidRPr="004334B6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form2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«form2»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form3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«form3»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Default="008F7076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form4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«form4»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CA679F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form5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«form5»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form6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«form6»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form7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«form7»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  <w:tr w:rsidR="008F7076" w:rsidRPr="00EC3952" w:rsidTr="008F7076">
        <w:trPr>
          <w:trHeight w:val="409"/>
        </w:trPr>
        <w:tc>
          <w:tcPr>
            <w:tcW w:w="1838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form8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«form8»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</w:tcPr>
          <w:p w:rsidR="008F7076" w:rsidRPr="004334B6" w:rsidRDefault="008F7076" w:rsidP="008F7076">
            <w:pPr>
              <w:spacing w:line="0" w:lineRule="atLeast"/>
              <w:rPr>
                <w:sz w:val="28"/>
                <w:szCs w:val="28"/>
              </w:rPr>
            </w:pPr>
          </w:p>
        </w:tc>
      </w:tr>
    </w:tbl>
    <w:p w:rsidR="00C77BE8" w:rsidRPr="008F7076" w:rsidRDefault="008F7076" w:rsidP="003E761B">
      <w:pPr>
        <w:spacing w:after="0" w:line="0" w:lineRule="atLeast"/>
        <w:rPr>
          <w:sz w:val="2"/>
        </w:rPr>
      </w:pPr>
      <w:r w:rsidRPr="008F7076">
        <w:rPr>
          <w:sz w:val="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914"/>
      </w:tblGrid>
      <w:tr w:rsidR="00C77BE8" w:rsidRPr="00EC3952" w:rsidTr="00D238FC">
        <w:trPr>
          <w:trHeight w:val="409"/>
        </w:trPr>
        <w:tc>
          <w:tcPr>
            <w:tcW w:w="4390" w:type="dxa"/>
          </w:tcPr>
          <w:p w:rsidR="00C77BE8" w:rsidRPr="00591419" w:rsidRDefault="00C77BE8" w:rsidP="00CA679F">
            <w:pPr>
              <w:spacing w:line="0" w:lineRule="atLeast"/>
              <w:rPr>
                <w:b/>
                <w:sz w:val="28"/>
                <w:szCs w:val="16"/>
              </w:rPr>
            </w:pPr>
            <w:r w:rsidRPr="00591419">
              <w:rPr>
                <w:b/>
                <w:sz w:val="28"/>
                <w:szCs w:val="16"/>
              </w:rPr>
              <w:t>Name of 1</w:t>
            </w:r>
            <w:r w:rsidRPr="00591419">
              <w:rPr>
                <w:b/>
                <w:sz w:val="28"/>
                <w:szCs w:val="16"/>
                <w:vertAlign w:val="superscript"/>
              </w:rPr>
              <w:t>st</w:t>
            </w:r>
            <w:r w:rsidRPr="00591419">
              <w:rPr>
                <w:b/>
                <w:sz w:val="28"/>
                <w:szCs w:val="16"/>
              </w:rPr>
              <w:t xml:space="preserve"> place competitor:</w:t>
            </w:r>
          </w:p>
        </w:tc>
        <w:tc>
          <w:tcPr>
            <w:tcW w:w="10914" w:type="dxa"/>
          </w:tcPr>
          <w:p w:rsidR="00C77BE8" w:rsidRPr="00C77BE8" w:rsidRDefault="00C77BE8" w:rsidP="00CA679F">
            <w:pPr>
              <w:spacing w:line="0" w:lineRule="atLeast"/>
              <w:rPr>
                <w:szCs w:val="16"/>
              </w:rPr>
            </w:pPr>
          </w:p>
        </w:tc>
      </w:tr>
      <w:tr w:rsidR="00C77BE8" w:rsidRPr="00EC3952" w:rsidTr="00D238FC">
        <w:trPr>
          <w:trHeight w:val="409"/>
        </w:trPr>
        <w:tc>
          <w:tcPr>
            <w:tcW w:w="4390" w:type="dxa"/>
          </w:tcPr>
          <w:p w:rsidR="00C77BE8" w:rsidRPr="00591419" w:rsidRDefault="00C77BE8" w:rsidP="00CA679F">
            <w:pPr>
              <w:spacing w:line="0" w:lineRule="atLeast"/>
              <w:rPr>
                <w:b/>
                <w:sz w:val="28"/>
                <w:szCs w:val="16"/>
              </w:rPr>
            </w:pPr>
            <w:r w:rsidRPr="00591419">
              <w:rPr>
                <w:b/>
                <w:sz w:val="28"/>
                <w:szCs w:val="16"/>
              </w:rPr>
              <w:t>Time of 1</w:t>
            </w:r>
            <w:r w:rsidRPr="00591419">
              <w:rPr>
                <w:b/>
                <w:sz w:val="28"/>
                <w:szCs w:val="16"/>
                <w:vertAlign w:val="superscript"/>
              </w:rPr>
              <w:t>st</w:t>
            </w:r>
            <w:r w:rsidRPr="00591419">
              <w:rPr>
                <w:b/>
                <w:sz w:val="28"/>
                <w:szCs w:val="16"/>
              </w:rPr>
              <w:t xml:space="preserve"> place competitor:</w:t>
            </w:r>
          </w:p>
        </w:tc>
        <w:tc>
          <w:tcPr>
            <w:tcW w:w="10914" w:type="dxa"/>
          </w:tcPr>
          <w:p w:rsidR="00C77BE8" w:rsidRPr="00C77BE8" w:rsidRDefault="00C77BE8" w:rsidP="00CA679F">
            <w:pPr>
              <w:spacing w:line="0" w:lineRule="atLeast"/>
              <w:rPr>
                <w:szCs w:val="16"/>
              </w:rPr>
            </w:pPr>
          </w:p>
        </w:tc>
      </w:tr>
    </w:tbl>
    <w:p w:rsidR="00D238FC" w:rsidRDefault="00D415FE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  <w:r w:rsidRPr="00D415FE">
        <w:rPr>
          <w:sz w:val="10"/>
        </w:rPr>
        <w:t xml:space="preserve"> </w:t>
      </w:r>
    </w:p>
    <w:p w:rsidR="0058480B" w:rsidRDefault="0058480B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</w:p>
    <w:p w:rsidR="0058480B" w:rsidRPr="00D415FE" w:rsidRDefault="0058480B" w:rsidP="003E761B">
      <w:pPr>
        <w:tabs>
          <w:tab w:val="left" w:pos="5873"/>
          <w:tab w:val="right" w:pos="10466"/>
        </w:tabs>
        <w:spacing w:after="0" w:line="0" w:lineRule="atLeast"/>
        <w:rPr>
          <w:sz w:val="10"/>
        </w:rPr>
      </w:pP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2164"/>
        <w:gridCol w:w="755"/>
        <w:gridCol w:w="1660"/>
        <w:gridCol w:w="1428"/>
        <w:gridCol w:w="3164"/>
        <w:gridCol w:w="1224"/>
        <w:gridCol w:w="4909"/>
      </w:tblGrid>
      <w:tr w:rsidR="00D238FC" w:rsidRPr="00EC3952" w:rsidTr="00EB4B13">
        <w:trPr>
          <w:trHeight w:val="340"/>
        </w:trPr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38FC" w:rsidRPr="006A3854" w:rsidRDefault="00D238FC" w:rsidP="00280954">
            <w:pPr>
              <w:spacing w:line="0" w:lineRule="atLeast"/>
              <w:jc w:val="center"/>
              <w:rPr>
                <w:rFonts w:ascii="Calibri" w:hAnsi="Calibri" w:cs="Calibri"/>
                <w:b/>
                <w:sz w:val="28"/>
              </w:rPr>
            </w:pPr>
            <w:r w:rsidRPr="006A3854">
              <w:rPr>
                <w:rFonts w:ascii="Calibri" w:hAnsi="Calibri" w:cs="Calibri"/>
                <w:b/>
                <w:sz w:val="28"/>
              </w:rPr>
              <w:t>RESULTS TENT USE ONLY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8FC" w:rsidRPr="00EB4B13" w:rsidRDefault="00D238FC" w:rsidP="00280954">
            <w:pPr>
              <w:spacing w:line="0" w:lineRule="atLeast"/>
              <w:rPr>
                <w:rFonts w:ascii="Calibri" w:hAnsi="Calibri" w:cs="Calibri"/>
                <w:b/>
                <w:sz w:val="28"/>
              </w:rPr>
            </w:pPr>
            <w:r w:rsidRPr="00EB4B13">
              <w:rPr>
                <w:rFonts w:ascii="Calibri" w:hAnsi="Calibri" w:cs="Calibri"/>
                <w:b/>
                <w:sz w:val="28"/>
              </w:rPr>
              <w:t>SEQ: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8FC" w:rsidRPr="00EB4B13" w:rsidRDefault="00D238FC" w:rsidP="00280954">
            <w:pPr>
              <w:spacing w:line="0" w:lineRule="atLeast"/>
              <w:rPr>
                <w:rFonts w:ascii="Calibri" w:hAnsi="Calibri" w:cs="Calibri"/>
                <w:sz w:val="28"/>
              </w:rPr>
            </w:pPr>
            <w:r w:rsidRPr="00EB4B13">
              <w:rPr>
                <w:rFonts w:ascii="Calibri" w:hAnsi="Calibri" w:cs="Calibri"/>
                <w:sz w:val="28"/>
              </w:rPr>
              <w:fldChar w:fldCharType="begin"/>
            </w:r>
            <w:r w:rsidRPr="00EB4B13">
              <w:rPr>
                <w:rFonts w:ascii="Calibri" w:hAnsi="Calibri" w:cs="Calibri"/>
                <w:sz w:val="28"/>
              </w:rPr>
              <w:instrText xml:space="preserve"> MERGEFIELD  seq  \* MERGEFORMAT </w:instrText>
            </w:r>
            <w:r w:rsidRPr="00EB4B13">
              <w:rPr>
                <w:rFonts w:ascii="Calibri" w:hAnsi="Calibri" w:cs="Calibri"/>
                <w:sz w:val="28"/>
              </w:rPr>
              <w:fldChar w:fldCharType="separate"/>
            </w:r>
            <w:r w:rsidRPr="00EB4B13">
              <w:rPr>
                <w:rFonts w:ascii="Calibri" w:hAnsi="Calibri" w:cs="Calibri"/>
                <w:noProof/>
                <w:sz w:val="28"/>
              </w:rPr>
              <w:t>«seq»</w:t>
            </w:r>
            <w:r w:rsidRPr="00EB4B13">
              <w:rPr>
                <w:rFonts w:ascii="Calibri" w:hAnsi="Calibri" w:cs="Calibri"/>
                <w:sz w:val="28"/>
              </w:rPr>
              <w:fldChar w:fldCharType="end"/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38FC" w:rsidRPr="00E467C0" w:rsidRDefault="00D238FC" w:rsidP="00280954">
            <w:pPr>
              <w:spacing w:line="0" w:lineRule="atLeast"/>
              <w:rPr>
                <w:rFonts w:ascii="Calibri" w:hAnsi="Calibri" w:cs="Calibri"/>
                <w:b/>
              </w:rPr>
            </w:pPr>
            <w:r w:rsidRPr="00E467C0">
              <w:rPr>
                <w:rFonts w:ascii="Calibri" w:hAnsi="Calibri" w:cs="Calibri"/>
                <w:b/>
              </w:rPr>
              <w:t>Gen. time: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38FC" w:rsidRPr="00E467C0" w:rsidRDefault="00D238FC" w:rsidP="00280954">
            <w:pPr>
              <w:spacing w:line="0" w:lineRule="atLeast"/>
              <w:rPr>
                <w:rFonts w:ascii="Consolas" w:hAnsi="Consolas" w:cs="Calibri"/>
              </w:rPr>
            </w:pPr>
            <w:r w:rsidRPr="00E467C0">
              <w:rPr>
                <w:rFonts w:ascii="Consolas" w:hAnsi="Consolas" w:cs="Calibri"/>
              </w:rPr>
              <w:fldChar w:fldCharType="begin"/>
            </w:r>
            <w:r w:rsidRPr="00E467C0">
              <w:rPr>
                <w:rFonts w:ascii="Consolas" w:hAnsi="Consolas" w:cs="Calibri"/>
              </w:rPr>
              <w:instrText xml:space="preserve"> MERGEFIELD  genTimestamp  \* MERGEFORMAT </w:instrText>
            </w:r>
            <w:r w:rsidRPr="00E467C0">
              <w:rPr>
                <w:rFonts w:ascii="Consolas" w:hAnsi="Consolas" w:cs="Calibri"/>
              </w:rPr>
              <w:fldChar w:fldCharType="separate"/>
            </w:r>
            <w:r w:rsidRPr="00E467C0">
              <w:rPr>
                <w:rFonts w:ascii="Consolas" w:hAnsi="Consolas" w:cs="Calibri"/>
                <w:noProof/>
              </w:rPr>
              <w:t>«genTimestamp»</w:t>
            </w:r>
            <w:r w:rsidRPr="00E467C0">
              <w:rPr>
                <w:rFonts w:ascii="Consolas" w:hAnsi="Consolas" w:cs="Calibri"/>
              </w:rPr>
              <w:fldChar w:fldCharType="end"/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38FC" w:rsidRPr="00E467C0" w:rsidRDefault="00D238FC" w:rsidP="00280954">
            <w:pPr>
              <w:spacing w:line="0" w:lineRule="atLeast"/>
              <w:rPr>
                <w:rFonts w:ascii="Calibri" w:hAnsi="Calibri" w:cs="Calibri"/>
                <w:b/>
              </w:rPr>
            </w:pPr>
            <w:r w:rsidRPr="00E467C0">
              <w:rPr>
                <w:rFonts w:ascii="Calibri" w:hAnsi="Calibri" w:cs="Calibri"/>
                <w:b/>
              </w:rPr>
              <w:t>GS origin: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38FC" w:rsidRPr="00E467C0" w:rsidRDefault="00D238FC" w:rsidP="00280954">
            <w:pPr>
              <w:spacing w:line="0" w:lineRule="atLeast"/>
              <w:rPr>
                <w:rFonts w:ascii="Consolas" w:hAnsi="Consolas" w:cs="Calibri"/>
              </w:rPr>
            </w:pPr>
            <w:r w:rsidRPr="00E467C0">
              <w:rPr>
                <w:rFonts w:ascii="Consolas" w:hAnsi="Consolas" w:cs="Calibri"/>
              </w:rPr>
              <w:fldChar w:fldCharType="begin"/>
            </w:r>
            <w:r w:rsidRPr="00E467C0">
              <w:rPr>
                <w:rFonts w:ascii="Consolas" w:hAnsi="Consolas" w:cs="Calibri"/>
              </w:rPr>
              <w:instrText xml:space="preserve"> MERGEFIELD  gSheetsID  \* MERGEFORMAT </w:instrText>
            </w:r>
            <w:r w:rsidRPr="00E467C0">
              <w:rPr>
                <w:rFonts w:ascii="Consolas" w:hAnsi="Consolas" w:cs="Calibri"/>
              </w:rPr>
              <w:fldChar w:fldCharType="separate"/>
            </w:r>
            <w:r w:rsidRPr="00E467C0">
              <w:rPr>
                <w:rFonts w:ascii="Consolas" w:hAnsi="Consolas" w:cs="Calibri"/>
                <w:noProof/>
              </w:rPr>
              <w:t>«gSheetsID»</w:t>
            </w:r>
            <w:r w:rsidRPr="00E467C0">
              <w:rPr>
                <w:rFonts w:ascii="Consolas" w:hAnsi="Consolas" w:cs="Calibri"/>
              </w:rPr>
              <w:fldChar w:fldCharType="end"/>
            </w:r>
          </w:p>
        </w:tc>
      </w:tr>
      <w:tr w:rsidR="00D238FC" w:rsidRPr="00EC3952" w:rsidTr="00280954">
        <w:trPr>
          <w:trHeight w:val="340"/>
        </w:trPr>
        <w:tc>
          <w:tcPr>
            <w:tcW w:w="21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238FC" w:rsidRPr="00E467C0" w:rsidRDefault="00D238FC" w:rsidP="00280954">
            <w:pPr>
              <w:spacing w:line="0" w:lineRule="atLeast"/>
              <w:rPr>
                <w:rFonts w:ascii="Calibri" w:hAnsi="Calibri" w:cs="Calibri"/>
              </w:rPr>
            </w:pPr>
          </w:p>
        </w:tc>
        <w:tc>
          <w:tcPr>
            <w:tcW w:w="131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238FC" w:rsidRPr="00E467C0" w:rsidRDefault="00D238FC" w:rsidP="00280954">
            <w:pPr>
              <w:spacing w:line="0" w:lineRule="atLeast"/>
              <w:rPr>
                <w:rFonts w:ascii="Calibri" w:hAnsi="Calibri" w:cs="Calibri"/>
                <w:b/>
              </w:rPr>
            </w:pPr>
            <w:r w:rsidRPr="00E467C0">
              <w:rPr>
                <w:rFonts w:ascii="Calibri" w:hAnsi="Calibri" w:cs="Calibri"/>
              </w:rPr>
              <w:t xml:space="preserve">Received [  ]        Data [  ]        Records [  ]        </w:t>
            </w:r>
            <w:r w:rsidRPr="00E467C0">
              <w:rPr>
                <w:rFonts w:ascii="Calibri" w:hAnsi="Calibri" w:cs="Calibri"/>
                <w:i/>
              </w:rPr>
              <w:t>Query? [  ]        Resolved? [  ]</w:t>
            </w:r>
          </w:p>
        </w:tc>
      </w:tr>
    </w:tbl>
    <w:p w:rsidR="004D2367" w:rsidRPr="00552281" w:rsidRDefault="004D2367" w:rsidP="003E761B">
      <w:pPr>
        <w:tabs>
          <w:tab w:val="left" w:pos="5873"/>
          <w:tab w:val="right" w:pos="10466"/>
        </w:tabs>
        <w:spacing w:after="0" w:line="0" w:lineRule="atLeast"/>
        <w:rPr>
          <w:sz w:val="2"/>
          <w:szCs w:val="2"/>
        </w:rPr>
      </w:pPr>
    </w:p>
    <w:sectPr w:rsidR="004D2367" w:rsidRPr="00552281" w:rsidSect="00D238FC">
      <w:foot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CB" w:rsidRDefault="00F568CB" w:rsidP="00F568CB">
      <w:pPr>
        <w:spacing w:after="0" w:line="240" w:lineRule="auto"/>
      </w:pPr>
      <w:r>
        <w:separator/>
      </w:r>
    </w:p>
  </w:endnote>
  <w:end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CB" w:rsidRPr="00455F6B" w:rsidRDefault="00F568CB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CB" w:rsidRDefault="00F568CB" w:rsidP="00F568CB">
      <w:pPr>
        <w:spacing w:after="0" w:line="240" w:lineRule="auto"/>
      </w:pPr>
      <w:r>
        <w:separator/>
      </w:r>
    </w:p>
  </w:footnote>
  <w:foot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243CB"/>
    <w:rsid w:val="00045A9D"/>
    <w:rsid w:val="00056783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91CDE"/>
    <w:rsid w:val="00192DEA"/>
    <w:rsid w:val="001A385E"/>
    <w:rsid w:val="001B25BF"/>
    <w:rsid w:val="001F0E51"/>
    <w:rsid w:val="002001F2"/>
    <w:rsid w:val="002150E5"/>
    <w:rsid w:val="00255D4F"/>
    <w:rsid w:val="00295991"/>
    <w:rsid w:val="002A3EA1"/>
    <w:rsid w:val="002D47BD"/>
    <w:rsid w:val="002E354E"/>
    <w:rsid w:val="002E5045"/>
    <w:rsid w:val="002F27C5"/>
    <w:rsid w:val="00300AC3"/>
    <w:rsid w:val="00307DE2"/>
    <w:rsid w:val="00320D1F"/>
    <w:rsid w:val="00345B31"/>
    <w:rsid w:val="00366B91"/>
    <w:rsid w:val="00375529"/>
    <w:rsid w:val="003A3326"/>
    <w:rsid w:val="003A7E43"/>
    <w:rsid w:val="003C38C6"/>
    <w:rsid w:val="003D6693"/>
    <w:rsid w:val="003E761B"/>
    <w:rsid w:val="00404BFD"/>
    <w:rsid w:val="004159B2"/>
    <w:rsid w:val="004167AD"/>
    <w:rsid w:val="004334B6"/>
    <w:rsid w:val="00455F6B"/>
    <w:rsid w:val="00492710"/>
    <w:rsid w:val="004D0EB2"/>
    <w:rsid w:val="004D2367"/>
    <w:rsid w:val="004D5C19"/>
    <w:rsid w:val="004E010F"/>
    <w:rsid w:val="004E2EE9"/>
    <w:rsid w:val="004F3DD5"/>
    <w:rsid w:val="00511E49"/>
    <w:rsid w:val="005203C4"/>
    <w:rsid w:val="00527E38"/>
    <w:rsid w:val="00552281"/>
    <w:rsid w:val="0055499A"/>
    <w:rsid w:val="00574D24"/>
    <w:rsid w:val="0058480B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9310C"/>
    <w:rsid w:val="006A097C"/>
    <w:rsid w:val="006A7A18"/>
    <w:rsid w:val="006C1D84"/>
    <w:rsid w:val="006C6D89"/>
    <w:rsid w:val="006F3CFB"/>
    <w:rsid w:val="0073395B"/>
    <w:rsid w:val="0073517B"/>
    <w:rsid w:val="00742747"/>
    <w:rsid w:val="00757B9B"/>
    <w:rsid w:val="00765168"/>
    <w:rsid w:val="00780F93"/>
    <w:rsid w:val="007A3372"/>
    <w:rsid w:val="00857792"/>
    <w:rsid w:val="0086115F"/>
    <w:rsid w:val="008969FF"/>
    <w:rsid w:val="008A4A38"/>
    <w:rsid w:val="008A7017"/>
    <w:rsid w:val="008A7889"/>
    <w:rsid w:val="008B1EA9"/>
    <w:rsid w:val="008B2F02"/>
    <w:rsid w:val="008D6849"/>
    <w:rsid w:val="008E0088"/>
    <w:rsid w:val="008F7076"/>
    <w:rsid w:val="00941266"/>
    <w:rsid w:val="009413A1"/>
    <w:rsid w:val="00954367"/>
    <w:rsid w:val="00975E06"/>
    <w:rsid w:val="009A4DDD"/>
    <w:rsid w:val="009A656E"/>
    <w:rsid w:val="009B6C9A"/>
    <w:rsid w:val="009D6E93"/>
    <w:rsid w:val="009E7C0F"/>
    <w:rsid w:val="00A01EB6"/>
    <w:rsid w:val="00A5681D"/>
    <w:rsid w:val="00A74396"/>
    <w:rsid w:val="00A95A56"/>
    <w:rsid w:val="00AD3629"/>
    <w:rsid w:val="00AE4482"/>
    <w:rsid w:val="00B634FC"/>
    <w:rsid w:val="00B73DEA"/>
    <w:rsid w:val="00B749FD"/>
    <w:rsid w:val="00B93721"/>
    <w:rsid w:val="00BA223A"/>
    <w:rsid w:val="00BB3EA6"/>
    <w:rsid w:val="00BE095B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E164C"/>
    <w:rsid w:val="00D1157D"/>
    <w:rsid w:val="00D238FC"/>
    <w:rsid w:val="00D33E92"/>
    <w:rsid w:val="00D415FE"/>
    <w:rsid w:val="00D44DCC"/>
    <w:rsid w:val="00D65F28"/>
    <w:rsid w:val="00D703A7"/>
    <w:rsid w:val="00D916E7"/>
    <w:rsid w:val="00DC114A"/>
    <w:rsid w:val="00DD2ED7"/>
    <w:rsid w:val="00E747D9"/>
    <w:rsid w:val="00E82330"/>
    <w:rsid w:val="00E910C6"/>
    <w:rsid w:val="00E969AE"/>
    <w:rsid w:val="00EB4B13"/>
    <w:rsid w:val="00EC3952"/>
    <w:rsid w:val="00EF35EB"/>
    <w:rsid w:val="00F07C58"/>
    <w:rsid w:val="00F104F7"/>
    <w:rsid w:val="00F20956"/>
    <w:rsid w:val="00F31CF8"/>
    <w:rsid w:val="00F3599A"/>
    <w:rsid w:val="00F56257"/>
    <w:rsid w:val="00F568CB"/>
    <w:rsid w:val="00F67E69"/>
    <w:rsid w:val="00F70C62"/>
    <w:rsid w:val="00F735C7"/>
    <w:rsid w:val="00F84A3B"/>
    <w:rsid w:val="00F93F83"/>
    <w:rsid w:val="00F967F4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5BD611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6211-A5A8-4337-B252-7D6E22BD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F3CD9CCA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2019-09-14T09:53:00Z</dcterms:created>
  <dcterms:modified xsi:type="dcterms:W3CDTF">2019-09-16T16:06:00Z</dcterms:modified>
</cp:coreProperties>
</file>